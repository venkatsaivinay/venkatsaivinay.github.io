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insideH w:val="single" w:sz="48" w:space="0" w:color="FFFFFF" w:themeColor="background1"/>
          <w:insideV w:val="single" w:sz="4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title"/>
      </w:tblPr>
      <w:tblGrid>
        <w:gridCol w:w="5400"/>
        <w:gridCol w:w="5400"/>
      </w:tblGrid>
      <w:tr w:rsidR="007A4016" w14:paraId="62423E7B" w14:textId="77777777" w:rsidTr="001B25CA">
        <w:trPr>
          <w:trHeight w:hRule="exact" w:val="4320"/>
        </w:trPr>
        <w:tc>
          <w:tcPr>
            <w:tcW w:w="2500" w:type="pct"/>
            <w:shd w:val="clear" w:color="auto" w:fill="663366" w:themeFill="accent1"/>
            <w:vAlign w:val="center"/>
          </w:tcPr>
          <w:p w14:paraId="4B184CF2" w14:textId="7E3E6485" w:rsidR="007A4016" w:rsidRDefault="008F4C78" w:rsidP="001B25CA">
            <w:pPr>
              <w:pStyle w:val="Title"/>
            </w:pPr>
            <w:r>
              <w:t xml:space="preserve">Health </w:t>
            </w:r>
          </w:p>
        </w:tc>
        <w:tc>
          <w:tcPr>
            <w:tcW w:w="2500" w:type="pct"/>
          </w:tcPr>
          <w:p w14:paraId="7E4CC583" w14:textId="77777777" w:rsidR="007A4016" w:rsidRDefault="007A4016" w:rsidP="001B25CA">
            <w:r>
              <w:rPr>
                <w:noProof/>
              </w:rPr>
              <w:drawing>
                <wp:inline distT="0" distB="0" distL="0" distR="0" wp14:anchorId="502FCCCA" wp14:editId="54D034C7">
                  <wp:extent cx="3381375" cy="2743200"/>
                  <wp:effectExtent l="0" t="0" r="9525" b="0"/>
                  <wp:docPr id="6" name="Picture 6" descr="Two wine glasses beside cutle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2-18138061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381375" cy="2743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016" w14:paraId="4B3F1B16" w14:textId="77777777" w:rsidTr="001B25CA">
        <w:trPr>
          <w:trHeight w:hRule="exact" w:val="4320"/>
        </w:trPr>
        <w:tc>
          <w:tcPr>
            <w:tcW w:w="2500" w:type="pct"/>
          </w:tcPr>
          <w:p w14:paraId="2263D352" w14:textId="77777777" w:rsidR="007A4016" w:rsidRDefault="007A4016" w:rsidP="001B25CA">
            <w:r>
              <w:rPr>
                <w:noProof/>
              </w:rPr>
              <w:drawing>
                <wp:inline distT="0" distB="0" distL="0" distR="0" wp14:anchorId="52859680" wp14:editId="69EB8F07">
                  <wp:extent cx="3395057" cy="2670048"/>
                  <wp:effectExtent l="0" t="0" r="0" b="0"/>
                  <wp:docPr id="8" name="Picture 8" descr="Spaghetti noodles decorated with cooked sea shells in white pl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2-17840257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395057" cy="267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AAEB413" w14:textId="77777777" w:rsidR="007A4016" w:rsidRDefault="007A4016" w:rsidP="001B25CA">
            <w:r>
              <w:rPr>
                <w:noProof/>
              </w:rPr>
              <w:drawing>
                <wp:inline distT="0" distB="0" distL="0" distR="0" wp14:anchorId="0CDAFA47" wp14:editId="47C03D80">
                  <wp:extent cx="3390900" cy="2667000"/>
                  <wp:effectExtent l="0" t="0" r="0" b="0"/>
                  <wp:docPr id="7" name="Picture 7" descr="Fruit salad on fresh green lettu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2-16922719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390900" cy="266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GridTable1Light-Accent3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666699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 for title"/>
      </w:tblPr>
      <w:tblGrid>
        <w:gridCol w:w="10800"/>
      </w:tblGrid>
      <w:tr w:rsidR="00A35219" w14:paraId="7E114911" w14:textId="77777777" w:rsidTr="00794B00">
        <w:trPr>
          <w:trHeight w:hRule="exact" w:val="5400"/>
        </w:trPr>
        <w:tc>
          <w:tcPr>
            <w:tcW w:w="10800" w:type="dxa"/>
            <w:shd w:val="clear" w:color="auto" w:fill="666699" w:themeFill="accent3"/>
            <w:vAlign w:val="center"/>
          </w:tcPr>
          <w:p w14:paraId="4EFF0132" w14:textId="499D7FD5" w:rsidR="00A35219" w:rsidRDefault="008F4C78">
            <w:pPr>
              <w:pStyle w:val="Subtitle"/>
            </w:pPr>
            <w:r>
              <w:t>Created by</w:t>
            </w:r>
          </w:p>
          <w:p w14:paraId="5193EDB4" w14:textId="77777777" w:rsidR="00A35219" w:rsidRDefault="008F4C78">
            <w:pPr>
              <w:pStyle w:val="BlockText"/>
            </w:pPr>
            <w:proofErr w:type="spellStart"/>
            <w:r>
              <w:t>Basani</w:t>
            </w:r>
            <w:proofErr w:type="spellEnd"/>
            <w:r>
              <w:t xml:space="preserve"> </w:t>
            </w:r>
            <w:proofErr w:type="spellStart"/>
            <w:r>
              <w:t>Nagasai</w:t>
            </w:r>
            <w:proofErr w:type="spellEnd"/>
          </w:p>
          <w:p w14:paraId="32ED2F70" w14:textId="77777777" w:rsidR="008F4C78" w:rsidRDefault="008F4C78">
            <w:pPr>
              <w:pStyle w:val="BlockText"/>
            </w:pPr>
            <w:proofErr w:type="spellStart"/>
            <w:r>
              <w:t>Basani</w:t>
            </w:r>
            <w:proofErr w:type="spellEnd"/>
            <w:r>
              <w:t xml:space="preserve"> Naga </w:t>
            </w:r>
            <w:proofErr w:type="spellStart"/>
            <w:r>
              <w:t>Venkat</w:t>
            </w:r>
            <w:proofErr w:type="spellEnd"/>
          </w:p>
          <w:p w14:paraId="2621744F" w14:textId="77777777" w:rsidR="00032FCB" w:rsidRDefault="008F4C78">
            <w:pPr>
              <w:pStyle w:val="BlockText"/>
            </w:pPr>
            <w:proofErr w:type="spellStart"/>
            <w:r>
              <w:t>Choudum</w:t>
            </w:r>
            <w:proofErr w:type="spellEnd"/>
            <w:r>
              <w:t xml:space="preserve"> </w:t>
            </w:r>
            <w:proofErr w:type="spellStart"/>
            <w:r w:rsidR="00032FCB">
              <w:t>Vinayakaraj</w:t>
            </w:r>
            <w:proofErr w:type="spellEnd"/>
          </w:p>
          <w:p w14:paraId="27DDABB7" w14:textId="2DC5EBAC" w:rsidR="008F4C78" w:rsidRDefault="00032FCB">
            <w:pPr>
              <w:pStyle w:val="BlockText"/>
            </w:pPr>
            <w:proofErr w:type="spellStart"/>
            <w:r>
              <w:t>Anshul</w:t>
            </w:r>
            <w:proofErr w:type="spellEnd"/>
            <w:r>
              <w:t xml:space="preserve"> </w:t>
            </w:r>
            <w:proofErr w:type="spellStart"/>
            <w:r>
              <w:t>Tyagi</w:t>
            </w:r>
            <w:proofErr w:type="spellEnd"/>
            <w:r>
              <w:t xml:space="preserve"> </w:t>
            </w:r>
            <w:r w:rsidR="008F4C78">
              <w:t xml:space="preserve"> </w:t>
            </w:r>
          </w:p>
        </w:tc>
      </w:tr>
    </w:tbl>
    <w:p w14:paraId="782D1D37" w14:textId="229A099D" w:rsidR="00A35219" w:rsidRDefault="00E02163">
      <w:pPr>
        <w:pStyle w:val="Heading1"/>
      </w:pPr>
      <w:r>
        <w:t>Medical informatics</w:t>
      </w:r>
    </w:p>
    <w:p w14:paraId="75C6B38C" w14:textId="77777777" w:rsidR="00A35219" w:rsidRDefault="0052441B">
      <w:r>
        <w:rPr>
          <w:noProof/>
        </w:rPr>
        <w:drawing>
          <wp:inline distT="0" distB="0" distL="0" distR="0" wp14:anchorId="35042AD2" wp14:editId="7BEB9386">
            <wp:extent cx="2228850" cy="1553845"/>
            <wp:effectExtent l="0" t="0" r="0" b="8255"/>
            <wp:docPr id="1" name="Picture 1" descr="Three artichokes in wooden b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29761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309B4" w14:textId="3781499D" w:rsidR="00A35219" w:rsidRDefault="00E02163">
      <w:pPr>
        <w:pStyle w:val="Heading2"/>
      </w:pPr>
      <w:r>
        <w:t>Health – important aspect of life</w:t>
      </w:r>
    </w:p>
    <w:p w14:paraId="3AF8245E" w14:textId="6225A1A2" w:rsidR="00A35219" w:rsidRDefault="00A35219"/>
    <w:p w14:paraId="5C980C27" w14:textId="77777777" w:rsidR="00A35219" w:rsidRDefault="0052441B">
      <w:r>
        <w:rPr>
          <w:noProof/>
        </w:rPr>
        <w:drawing>
          <wp:inline distT="0" distB="0" distL="0" distR="0" wp14:anchorId="178788B3" wp14:editId="4593E8A9">
            <wp:extent cx="2229485" cy="1552575"/>
            <wp:effectExtent l="0" t="0" r="0" b="9525"/>
            <wp:docPr id="2" name="Picture 2" descr="Cooked red bell pepper cut in half &amp; stuffed with vege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136" cy="155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F8D9A" w14:textId="76E567CD" w:rsidR="00A35219" w:rsidRDefault="00C61CB0" w:rsidP="00E02163">
      <w:pPr>
        <w:pStyle w:val="Heading2"/>
      </w:pPr>
      <w:r>
        <w:t xml:space="preserve">Well being mentally and physically </w:t>
      </w:r>
    </w:p>
    <w:p w14:paraId="75481DA4" w14:textId="77777777" w:rsidR="00A35219" w:rsidRDefault="0052441B">
      <w:r>
        <w:rPr>
          <w:noProof/>
        </w:rPr>
        <w:drawing>
          <wp:inline distT="0" distB="0" distL="0" distR="0" wp14:anchorId="5651669F" wp14:editId="0BDAC9B1">
            <wp:extent cx="2228850" cy="1552575"/>
            <wp:effectExtent l="0" t="0" r="0" b="9525"/>
            <wp:docPr id="3" name="Picture 3" descr="White cream dessert in banana leaf 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136" cy="155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60E78" w14:textId="02D4BC8A" w:rsidR="00A35219" w:rsidRDefault="00A35219">
      <w:pPr>
        <w:pStyle w:val="Heading2"/>
      </w:pPr>
    </w:p>
    <w:p w14:paraId="7F85EF07" w14:textId="75FA62D4" w:rsidR="00A35219" w:rsidRDefault="00A35219"/>
    <w:sectPr w:rsidR="00A35219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5DCFC" w14:textId="77777777" w:rsidR="008F4C78" w:rsidRDefault="008F4C78">
      <w:pPr>
        <w:spacing w:after="0" w:line="240" w:lineRule="auto"/>
      </w:pPr>
      <w:r>
        <w:separator/>
      </w:r>
    </w:p>
  </w:endnote>
  <w:endnote w:type="continuationSeparator" w:id="0">
    <w:p w14:paraId="69491494" w14:textId="77777777" w:rsidR="008F4C78" w:rsidRDefault="008F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83C4D" w14:textId="77777777" w:rsidR="008F4C78" w:rsidRDefault="008F4C78">
      <w:pPr>
        <w:spacing w:after="0" w:line="240" w:lineRule="auto"/>
      </w:pPr>
      <w:r>
        <w:separator/>
      </w:r>
    </w:p>
  </w:footnote>
  <w:footnote w:type="continuationSeparator" w:id="0">
    <w:p w14:paraId="37FC1BBB" w14:textId="77777777" w:rsidR="008F4C78" w:rsidRDefault="008F4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78"/>
    <w:rsid w:val="00032FCB"/>
    <w:rsid w:val="0052441B"/>
    <w:rsid w:val="00553D4F"/>
    <w:rsid w:val="0071488B"/>
    <w:rsid w:val="00794B00"/>
    <w:rsid w:val="007A4016"/>
    <w:rsid w:val="008971FD"/>
    <w:rsid w:val="008F4C78"/>
    <w:rsid w:val="00A35219"/>
    <w:rsid w:val="00C61CB0"/>
    <w:rsid w:val="00DD001D"/>
    <w:rsid w:val="00E02163"/>
    <w:rsid w:val="00E151C0"/>
    <w:rsid w:val="00E5629A"/>
    <w:rsid w:val="00ED76EB"/>
    <w:rsid w:val="00F1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57641"/>
  <w15:chartTrackingRefBased/>
  <w15:docId w15:val="{DB803775-090C-7C42-9DAB-C96DCAF6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00"/>
  </w:style>
  <w:style w:type="paragraph" w:styleId="Heading1">
    <w:name w:val="heading 1"/>
    <w:basedOn w:val="Normal"/>
    <w:link w:val="Heading1Char"/>
    <w:uiPriority w:val="3"/>
    <w:qFormat/>
    <w:rsid w:val="00794B00"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ind w:left="29" w:right="43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A4016"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4C264C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321932" w:themeColor="accent1" w:themeShade="7F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4C264C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Heading1Char">
    <w:name w:val="Heading 1 Char"/>
    <w:basedOn w:val="DefaultParagraphFont"/>
    <w:link w:val="Heading1"/>
    <w:uiPriority w:val="3"/>
    <w:rsid w:val="00794B00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BlockText">
    <w:name w:val="Block Text"/>
    <w:basedOn w:val="Normal"/>
    <w:uiPriority w:val="3"/>
    <w:unhideWhenUsed/>
    <w:qFormat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71F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8971FD"/>
  </w:style>
  <w:style w:type="paragraph" w:styleId="Footer">
    <w:name w:val="footer"/>
    <w:basedOn w:val="Normal"/>
    <w:link w:val="FooterChar"/>
    <w:uiPriority w:val="99"/>
    <w:unhideWhenUsed/>
    <w:rsid w:val="008971FD"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8971FD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C26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7A4016"/>
    <w:rPr>
      <w:rFonts w:asciiTheme="majorHAnsi" w:eastAsiaTheme="majorEastAsia" w:hAnsiTheme="majorHAnsi" w:cstheme="majorBidi"/>
      <w:color w:val="4C264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table" w:styleId="GridTable1Light-Accent3">
    <w:name w:val="Grid Table 1 Light Accent 3"/>
    <w:basedOn w:val="TableNormal"/>
    <w:uiPriority w:val="46"/>
    <w:rsid w:val="007A4016"/>
    <w:pPr>
      <w:spacing w:after="0" w:line="240" w:lineRule="auto"/>
    </w:pPr>
    <w:tblPr>
      <w:tblStyleRowBandSize w:val="1"/>
      <w:tblStyleColBandSize w:val="1"/>
      <w:tblBorders>
        <w:top w:val="single" w:sz="4" w:space="0" w:color="C1C1D6" w:themeColor="accent3" w:themeTint="66"/>
        <w:left w:val="single" w:sz="4" w:space="0" w:color="C1C1D6" w:themeColor="accent3" w:themeTint="66"/>
        <w:bottom w:val="single" w:sz="4" w:space="0" w:color="C1C1D6" w:themeColor="accent3" w:themeTint="66"/>
        <w:right w:val="single" w:sz="4" w:space="0" w:color="C1C1D6" w:themeColor="accent3" w:themeTint="66"/>
        <w:insideH w:val="single" w:sz="4" w:space="0" w:color="C1C1D6" w:themeColor="accent3" w:themeTint="66"/>
        <w:insideV w:val="single" w:sz="4" w:space="0" w:color="C1C1D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3A3C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A3C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5.jpeg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image" Target="media/image4.jpeg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jpeg" /><Relationship Id="rId5" Type="http://schemas.openxmlformats.org/officeDocument/2006/relationships/settings" Target="settings.xml" /><Relationship Id="rId15" Type="http://schemas.openxmlformats.org/officeDocument/2006/relationships/fontTable" Target="fontTable.xml" /><Relationship Id="rId10" Type="http://schemas.openxmlformats.org/officeDocument/2006/relationships/image" Target="media/image2.jpeg" /><Relationship Id="rId4" Type="http://schemas.openxmlformats.org/officeDocument/2006/relationships/styles" Target="styles.xml" /><Relationship Id="rId9" Type="http://schemas.openxmlformats.org/officeDocument/2006/relationships/image" Target="media/image1.jpeg" /><Relationship Id="rId14" Type="http://schemas.openxmlformats.org/officeDocument/2006/relationships/image" Target="media/image6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B39B7AE-36CC-D141-A7BC-F9825C6B5B3D%7dtf50002065.dotx" TargetMode="External" /></Relationship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B0F1E8-D790-4195-98A6-0A532AAFDF8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4f35948-e619-41b3-aa29-22878b09cfd2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www.w3.org/2000/xmlns/"/>
    <ds:schemaRef ds:uri="40262f94-9f35-4ac3-9a90-690165a166b7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{CB39B7AE-36CC-D141-A7BC-F9825C6B5B3D}tf50002065.dotx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Басані Нагасай</dc:creator>
  <cp:keywords/>
  <dc:description/>
  <cp:lastModifiedBy>Басані Нагасай</cp:lastModifiedBy>
  <cp:revision>2</cp:revision>
  <dcterms:created xsi:type="dcterms:W3CDTF">2023-04-25T10:46:00Z</dcterms:created>
  <dcterms:modified xsi:type="dcterms:W3CDTF">2023-04-25T10:46:00Z</dcterms:modified>
</cp:coreProperties>
</file>